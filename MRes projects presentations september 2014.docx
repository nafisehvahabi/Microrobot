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1C" w:rsidRDefault="00761263">
      <w:pPr>
        <w:pStyle w:val="InsideAddress"/>
      </w:pPr>
      <w:r>
        <w:rPr>
          <w:noProof/>
          <w:lang w:val="en-US"/>
        </w:rPr>
        <w:drawing>
          <wp:inline distT="0" distB="0" distL="0" distR="0">
            <wp:extent cx="1809750" cy="476250"/>
            <wp:effectExtent l="19050" t="0" r="0" b="0"/>
            <wp:docPr id="1" name="Picture 1" descr="Imperial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erial mo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1C" w:rsidRDefault="00B4611C">
      <w:pPr>
        <w:pStyle w:val="InsideAddress"/>
      </w:pPr>
    </w:p>
    <w:p w:rsidR="00B4611C" w:rsidRDefault="00B4611C">
      <w:pPr>
        <w:pStyle w:val="InsideAddress"/>
      </w:pPr>
    </w:p>
    <w:p w:rsidR="00B4611C" w:rsidRDefault="00761263">
      <w:pPr>
        <w:pStyle w:val="InsideAddress"/>
        <w:rPr>
          <w:szCs w:val="22"/>
        </w:rPr>
      </w:pPr>
      <w:r>
        <w:rPr>
          <w:b/>
          <w:bCs/>
          <w:sz w:val="28"/>
          <w:szCs w:val="28"/>
        </w:rPr>
        <w:t>MRes Project Presentations</w:t>
      </w:r>
    </w:p>
    <w:p w:rsidR="00B4611C" w:rsidRDefault="00EC2158">
      <w:pPr>
        <w:pStyle w:val="InsideAddress"/>
        <w:rPr>
          <w:szCs w:val="22"/>
        </w:rPr>
      </w:pPr>
      <w:r>
        <w:rPr>
          <w:szCs w:val="22"/>
        </w:rPr>
        <w:t>Thursday</w:t>
      </w:r>
      <w:r w:rsidR="00233B67">
        <w:rPr>
          <w:szCs w:val="22"/>
        </w:rPr>
        <w:t xml:space="preserve"> </w:t>
      </w:r>
      <w:r w:rsidR="00094307">
        <w:rPr>
          <w:szCs w:val="22"/>
        </w:rPr>
        <w:t>4</w:t>
      </w:r>
      <w:r w:rsidR="00094307" w:rsidRPr="00233B67">
        <w:rPr>
          <w:szCs w:val="22"/>
          <w:vertAlign w:val="superscript"/>
        </w:rPr>
        <w:t>th</w:t>
      </w:r>
      <w:r w:rsidR="00094307">
        <w:rPr>
          <w:szCs w:val="22"/>
        </w:rPr>
        <w:t xml:space="preserve"> </w:t>
      </w:r>
      <w:r w:rsidR="00233B67">
        <w:rPr>
          <w:szCs w:val="22"/>
        </w:rPr>
        <w:t xml:space="preserve">and </w:t>
      </w:r>
      <w:r>
        <w:rPr>
          <w:szCs w:val="22"/>
        </w:rPr>
        <w:t>Friday</w:t>
      </w:r>
      <w:r w:rsidR="00761263">
        <w:rPr>
          <w:szCs w:val="22"/>
        </w:rPr>
        <w:t xml:space="preserve"> 5</w:t>
      </w:r>
      <w:r w:rsidR="00761263" w:rsidRPr="00761263">
        <w:rPr>
          <w:szCs w:val="22"/>
          <w:vertAlign w:val="superscript"/>
        </w:rPr>
        <w:t>th</w:t>
      </w:r>
      <w:r w:rsidR="00761263">
        <w:rPr>
          <w:szCs w:val="22"/>
        </w:rPr>
        <w:t xml:space="preserve"> September 201</w:t>
      </w:r>
      <w:r>
        <w:rPr>
          <w:szCs w:val="22"/>
        </w:rPr>
        <w:t>4</w:t>
      </w:r>
    </w:p>
    <w:p w:rsidR="00233B67" w:rsidRDefault="00233B67">
      <w:pPr>
        <w:pStyle w:val="InsideAddress"/>
        <w:rPr>
          <w:szCs w:val="22"/>
        </w:rPr>
      </w:pPr>
    </w:p>
    <w:p w:rsidR="00EC2158" w:rsidRDefault="00EC2158">
      <w:pPr>
        <w:pStyle w:val="InsideAddress"/>
        <w:rPr>
          <w:szCs w:val="22"/>
        </w:rPr>
      </w:pPr>
    </w:p>
    <w:p w:rsidR="00233B67" w:rsidRPr="00EC2158" w:rsidRDefault="009B1E43" w:rsidP="00EC2158">
      <w:pPr>
        <w:pStyle w:val="Caption"/>
      </w:pPr>
      <w:r w:rsidRPr="00AA126A">
        <w:t>Agenda</w:t>
      </w:r>
    </w:p>
    <w:p w:rsidR="00643F51" w:rsidRDefault="00643F51" w:rsidP="00233B67">
      <w:pPr>
        <w:pStyle w:val="InsideAddress"/>
        <w:rPr>
          <w:szCs w:val="22"/>
        </w:rPr>
      </w:pPr>
    </w:p>
    <w:p w:rsidR="00233B67" w:rsidRPr="003153BD" w:rsidRDefault="00EC2158" w:rsidP="00233B67">
      <w:pPr>
        <w:pStyle w:val="InsideAddress"/>
        <w:rPr>
          <w:b/>
          <w:szCs w:val="22"/>
        </w:rPr>
      </w:pPr>
      <w:r w:rsidRPr="003153BD">
        <w:rPr>
          <w:b/>
          <w:szCs w:val="22"/>
        </w:rPr>
        <w:t>Thursday</w:t>
      </w:r>
      <w:r w:rsidR="00233B67" w:rsidRPr="003153BD">
        <w:rPr>
          <w:b/>
          <w:szCs w:val="22"/>
        </w:rPr>
        <w:t xml:space="preserve"> 4</w:t>
      </w:r>
      <w:r w:rsidR="00233B67" w:rsidRPr="003153BD">
        <w:rPr>
          <w:b/>
          <w:szCs w:val="22"/>
          <w:vertAlign w:val="superscript"/>
        </w:rPr>
        <w:t>th</w:t>
      </w:r>
      <w:r w:rsidR="00935FFD">
        <w:rPr>
          <w:b/>
          <w:szCs w:val="22"/>
        </w:rPr>
        <w:t xml:space="preserve"> September</w:t>
      </w:r>
    </w:p>
    <w:p w:rsidR="00C5511B" w:rsidRPr="003153BD" w:rsidRDefault="00C5511B" w:rsidP="00C5511B">
      <w:pPr>
        <w:pStyle w:val="InsideAddress"/>
        <w:rPr>
          <w:szCs w:val="22"/>
        </w:rPr>
      </w:pPr>
      <w:r w:rsidRPr="003153BD">
        <w:rPr>
          <w:szCs w:val="22"/>
        </w:rPr>
        <w:t>10.00-17</w:t>
      </w:r>
      <w:r w:rsidR="00935FFD">
        <w:rPr>
          <w:szCs w:val="22"/>
        </w:rPr>
        <w:t>.3</w:t>
      </w:r>
      <w:r w:rsidRPr="003153BD">
        <w:rPr>
          <w:szCs w:val="22"/>
        </w:rPr>
        <w:t>0</w:t>
      </w:r>
    </w:p>
    <w:p w:rsidR="00C5511B" w:rsidRPr="003153BD" w:rsidRDefault="00C5511B" w:rsidP="00C5511B">
      <w:pPr>
        <w:pStyle w:val="InsideAddress"/>
        <w:rPr>
          <w:b/>
          <w:szCs w:val="22"/>
        </w:rPr>
      </w:pPr>
      <w:r w:rsidRPr="003153BD">
        <w:rPr>
          <w:b/>
          <w:szCs w:val="22"/>
        </w:rPr>
        <w:t>Hamlyn Library, level 4 Bessemer Building</w:t>
      </w:r>
    </w:p>
    <w:p w:rsidR="00C5511B" w:rsidRPr="003153BD" w:rsidRDefault="00C5511B" w:rsidP="00C5511B">
      <w:pPr>
        <w:pStyle w:val="InsideAddress"/>
        <w:rPr>
          <w:szCs w:val="22"/>
        </w:rPr>
      </w:pPr>
      <w:r w:rsidRPr="003153BD">
        <w:rPr>
          <w:szCs w:val="22"/>
        </w:rPr>
        <w:t>South Kensington Campus</w:t>
      </w:r>
    </w:p>
    <w:tbl>
      <w:tblPr>
        <w:tblW w:w="9870" w:type="dxa"/>
        <w:tblInd w:w="130" w:type="dxa"/>
        <w:tblBorders>
          <w:top w:val="single" w:sz="4" w:space="0" w:color="auto"/>
        </w:tblBorders>
        <w:tblLook w:val="0000"/>
      </w:tblPr>
      <w:tblGrid>
        <w:gridCol w:w="9870"/>
      </w:tblGrid>
      <w:tr w:rsidR="00233B67" w:rsidRPr="003153BD">
        <w:trPr>
          <w:trHeight w:val="100"/>
        </w:trPr>
        <w:tc>
          <w:tcPr>
            <w:tcW w:w="9870" w:type="dxa"/>
          </w:tcPr>
          <w:p w:rsidR="00FD73A1" w:rsidRPr="003153BD" w:rsidRDefault="00FD73A1" w:rsidP="003153BD">
            <w:pPr>
              <w:tabs>
                <w:tab w:val="left" w:pos="6237"/>
                <w:tab w:val="left" w:pos="7938"/>
              </w:tabs>
              <w:spacing w:after="120"/>
              <w:rPr>
                <w:b/>
                <w:szCs w:val="22"/>
              </w:rPr>
            </w:pPr>
          </w:p>
        </w:tc>
      </w:tr>
    </w:tbl>
    <w:p w:rsidR="00233B67" w:rsidRPr="003153BD" w:rsidRDefault="003153BD" w:rsidP="00233B67">
      <w:pPr>
        <w:tabs>
          <w:tab w:val="left" w:pos="6237"/>
          <w:tab w:val="left" w:pos="7938"/>
        </w:tabs>
        <w:spacing w:after="120"/>
      </w:pPr>
      <w:r w:rsidRPr="003153BD">
        <w:t>Mehrin Kiani</w:t>
      </w:r>
      <w:r w:rsidR="00233B67" w:rsidRPr="003153BD">
        <w:tab/>
      </w:r>
      <w:r w:rsidR="00FB14B8" w:rsidRPr="003153BD">
        <w:t>1</w:t>
      </w:r>
      <w:r w:rsidR="00FD73A1" w:rsidRPr="003153BD">
        <w:t>0</w:t>
      </w:r>
      <w:r w:rsidR="00FB14B8" w:rsidRPr="003153BD">
        <w:t>.00-1</w:t>
      </w:r>
      <w:r w:rsidR="00FD73A1" w:rsidRPr="003153BD">
        <w:t>0</w:t>
      </w:r>
      <w:r w:rsidR="00FB14B8" w:rsidRPr="003153BD">
        <w:t>.30</w:t>
      </w:r>
    </w:p>
    <w:p w:rsidR="00FB14B8" w:rsidRDefault="003153BD" w:rsidP="00233B67">
      <w:pPr>
        <w:tabs>
          <w:tab w:val="left" w:pos="6237"/>
          <w:tab w:val="left" w:pos="7938"/>
        </w:tabs>
        <w:spacing w:after="120"/>
      </w:pPr>
      <w:r w:rsidRPr="003153BD">
        <w:t>Anne Pigula</w:t>
      </w:r>
      <w:r w:rsidR="00850627" w:rsidRPr="003153BD">
        <w:tab/>
      </w:r>
      <w:r w:rsidR="00FB14B8" w:rsidRPr="003153BD">
        <w:t>1</w:t>
      </w:r>
      <w:r w:rsidR="00FD73A1" w:rsidRPr="003153BD">
        <w:t>0</w:t>
      </w:r>
      <w:r w:rsidR="00FB14B8" w:rsidRPr="003153BD">
        <w:t>.30-1</w:t>
      </w:r>
      <w:r w:rsidR="00FD73A1" w:rsidRPr="003153BD">
        <w:t>1</w:t>
      </w:r>
      <w:r w:rsidR="00FB14B8" w:rsidRPr="003153BD">
        <w:t>.00</w:t>
      </w:r>
    </w:p>
    <w:p w:rsidR="00C5511B" w:rsidRPr="00C5511B" w:rsidRDefault="00C5511B" w:rsidP="00233B67">
      <w:pPr>
        <w:tabs>
          <w:tab w:val="left" w:pos="6237"/>
          <w:tab w:val="left" w:pos="7938"/>
        </w:tabs>
        <w:spacing w:after="120"/>
        <w:rPr>
          <w:i/>
        </w:rPr>
      </w:pPr>
      <w:r>
        <w:rPr>
          <w:i/>
        </w:rPr>
        <w:t>Break</w:t>
      </w:r>
      <w:r>
        <w:rPr>
          <w:i/>
        </w:rPr>
        <w:tab/>
        <w:t>11.00-11.15</w:t>
      </w:r>
    </w:p>
    <w:p w:rsidR="00FB14B8" w:rsidRDefault="00FB14B8" w:rsidP="00FB14B8">
      <w:pPr>
        <w:tabs>
          <w:tab w:val="left" w:pos="6237"/>
          <w:tab w:val="left" w:pos="7938"/>
        </w:tabs>
        <w:spacing w:after="120"/>
      </w:pPr>
      <w:r w:rsidRPr="003153BD">
        <w:t>Georgina Kirby</w:t>
      </w:r>
      <w:r w:rsidR="009B1E43" w:rsidRPr="003153BD">
        <w:tab/>
      </w:r>
      <w:r w:rsidRPr="003153BD">
        <w:t>1</w:t>
      </w:r>
      <w:r w:rsidR="00FD73A1" w:rsidRPr="003153BD">
        <w:t>1.</w:t>
      </w:r>
      <w:r w:rsidR="00C5511B">
        <w:t>15</w:t>
      </w:r>
      <w:r w:rsidRPr="003153BD">
        <w:t>-1</w:t>
      </w:r>
      <w:r w:rsidR="00FD73A1" w:rsidRPr="003153BD">
        <w:t>1</w:t>
      </w:r>
      <w:r w:rsidRPr="003153BD">
        <w:t>.</w:t>
      </w:r>
      <w:r w:rsidR="00C5511B">
        <w:t>45</w:t>
      </w:r>
    </w:p>
    <w:p w:rsidR="00C5511B" w:rsidRDefault="00C5511B" w:rsidP="00FB14B8">
      <w:pPr>
        <w:tabs>
          <w:tab w:val="left" w:pos="6237"/>
          <w:tab w:val="left" w:pos="7938"/>
        </w:tabs>
        <w:spacing w:after="120"/>
      </w:pPr>
      <w:r>
        <w:t>Timothy Seah</w:t>
      </w:r>
      <w:r>
        <w:tab/>
        <w:t>11.45-12.15</w:t>
      </w:r>
    </w:p>
    <w:p w:rsidR="00C5511B" w:rsidRPr="003153BD" w:rsidRDefault="00C5511B" w:rsidP="00FB14B8">
      <w:pPr>
        <w:tabs>
          <w:tab w:val="left" w:pos="6237"/>
          <w:tab w:val="left" w:pos="7938"/>
        </w:tabs>
        <w:spacing w:after="120"/>
      </w:pPr>
    </w:p>
    <w:p w:rsidR="00FB14B8" w:rsidRPr="003153BD" w:rsidRDefault="00FB14B8" w:rsidP="00FB14B8">
      <w:pPr>
        <w:tabs>
          <w:tab w:val="left" w:pos="6237"/>
          <w:tab w:val="left" w:pos="7938"/>
        </w:tabs>
        <w:spacing w:after="120"/>
        <w:rPr>
          <w:i/>
        </w:rPr>
      </w:pPr>
      <w:r w:rsidRPr="003153BD">
        <w:rPr>
          <w:i/>
        </w:rPr>
        <w:t>Lunch Break</w:t>
      </w:r>
      <w:r w:rsidRPr="003153BD">
        <w:rPr>
          <w:i/>
        </w:rPr>
        <w:tab/>
      </w:r>
      <w:r w:rsidR="00C5511B">
        <w:rPr>
          <w:i/>
        </w:rPr>
        <w:t>12.15</w:t>
      </w:r>
      <w:r w:rsidRPr="003153BD">
        <w:rPr>
          <w:i/>
        </w:rPr>
        <w:t>-1</w:t>
      </w:r>
      <w:r w:rsidR="00FD73A1" w:rsidRPr="003153BD">
        <w:rPr>
          <w:i/>
        </w:rPr>
        <w:t>4.0</w:t>
      </w:r>
      <w:r w:rsidRPr="003153BD">
        <w:rPr>
          <w:i/>
        </w:rPr>
        <w:t>0</w:t>
      </w:r>
    </w:p>
    <w:p w:rsidR="00233B67" w:rsidRPr="003153BD" w:rsidRDefault="00233B67" w:rsidP="003153BD">
      <w:pPr>
        <w:pStyle w:val="InsideAddress"/>
        <w:ind w:left="-130"/>
        <w:rPr>
          <w:b/>
          <w:szCs w:val="22"/>
        </w:rPr>
      </w:pPr>
    </w:p>
    <w:p w:rsidR="00FB14B8" w:rsidRPr="003153BD" w:rsidRDefault="00FB14B8" w:rsidP="00FB14B8">
      <w:pPr>
        <w:tabs>
          <w:tab w:val="left" w:pos="6237"/>
          <w:tab w:val="left" w:pos="7938"/>
        </w:tabs>
        <w:spacing w:after="120"/>
      </w:pPr>
      <w:r w:rsidRPr="003153BD">
        <w:t>Maura Power</w:t>
      </w:r>
      <w:r w:rsidRPr="003153BD">
        <w:tab/>
        <w:t>14.00-14.30</w:t>
      </w:r>
    </w:p>
    <w:p w:rsidR="00FB14B8" w:rsidRPr="003153BD" w:rsidRDefault="00FB14B8" w:rsidP="00FB14B8">
      <w:pPr>
        <w:tabs>
          <w:tab w:val="left" w:pos="6237"/>
          <w:tab w:val="left" w:pos="7938"/>
        </w:tabs>
        <w:spacing w:after="120"/>
      </w:pPr>
      <w:r w:rsidRPr="003153BD">
        <w:t>George Dwyer</w:t>
      </w:r>
      <w:r w:rsidRPr="003153BD">
        <w:tab/>
        <w:t>14.30-15.00</w:t>
      </w:r>
    </w:p>
    <w:p w:rsidR="00FB14B8" w:rsidRPr="003153BD" w:rsidRDefault="00FB14B8" w:rsidP="00FB14B8">
      <w:pPr>
        <w:tabs>
          <w:tab w:val="left" w:pos="6237"/>
          <w:tab w:val="left" w:pos="7938"/>
        </w:tabs>
        <w:spacing w:after="120"/>
      </w:pPr>
      <w:r w:rsidRPr="003153BD">
        <w:t>Khushi Vyas</w:t>
      </w:r>
      <w:r w:rsidRPr="003153BD">
        <w:tab/>
        <w:t>15.00-15.30</w:t>
      </w:r>
    </w:p>
    <w:p w:rsidR="00FB14B8" w:rsidRPr="003153BD" w:rsidRDefault="00FB14B8" w:rsidP="00FB14B8">
      <w:pPr>
        <w:tabs>
          <w:tab w:val="left" w:pos="6237"/>
          <w:tab w:val="left" w:pos="7938"/>
        </w:tabs>
        <w:spacing w:after="120"/>
        <w:rPr>
          <w:i/>
        </w:rPr>
      </w:pPr>
      <w:r w:rsidRPr="003153BD">
        <w:rPr>
          <w:i/>
        </w:rPr>
        <w:t>Break</w:t>
      </w:r>
      <w:r w:rsidRPr="003153BD">
        <w:rPr>
          <w:i/>
        </w:rPr>
        <w:tab/>
        <w:t>15.30-16.00</w:t>
      </w:r>
    </w:p>
    <w:p w:rsidR="00FB14B8" w:rsidRPr="003153BD" w:rsidRDefault="00F36448" w:rsidP="00FB14B8">
      <w:pPr>
        <w:tabs>
          <w:tab w:val="left" w:pos="6237"/>
          <w:tab w:val="left" w:pos="7938"/>
        </w:tabs>
        <w:spacing w:after="120"/>
      </w:pPr>
      <w:r w:rsidRPr="00FB14B8">
        <w:t>Fangyu Lin</w:t>
      </w:r>
      <w:r w:rsidR="00FB14B8" w:rsidRPr="003153BD">
        <w:tab/>
        <w:t>16.00-16.30</w:t>
      </w:r>
    </w:p>
    <w:p w:rsidR="00FB14B8" w:rsidRPr="003153BD" w:rsidRDefault="00FB14B8" w:rsidP="00FB14B8">
      <w:pPr>
        <w:tabs>
          <w:tab w:val="left" w:pos="6237"/>
          <w:tab w:val="left" w:pos="7938"/>
        </w:tabs>
        <w:spacing w:after="120"/>
      </w:pPr>
      <w:r w:rsidRPr="003153BD">
        <w:t>Mali Shen</w:t>
      </w:r>
      <w:r w:rsidRPr="003153BD">
        <w:tab/>
        <w:t>16.30-17.00</w:t>
      </w:r>
    </w:p>
    <w:p w:rsidR="00FB14B8" w:rsidRPr="003153BD" w:rsidRDefault="00C5511B" w:rsidP="00FB14B8">
      <w:pPr>
        <w:tabs>
          <w:tab w:val="left" w:pos="6237"/>
          <w:tab w:val="left" w:pos="7938"/>
        </w:tabs>
        <w:spacing w:after="120"/>
      </w:pPr>
      <w:r>
        <w:t>Angelos Karlas</w:t>
      </w:r>
      <w:r>
        <w:tab/>
        <w:t>17.00-17.30</w:t>
      </w:r>
    </w:p>
    <w:p w:rsidR="00233B67" w:rsidRPr="003153BD" w:rsidRDefault="00233B67">
      <w:pPr>
        <w:pStyle w:val="InsideAddress"/>
        <w:rPr>
          <w:szCs w:val="22"/>
        </w:rPr>
      </w:pPr>
    </w:p>
    <w:p w:rsidR="00233B67" w:rsidRPr="003153BD" w:rsidRDefault="00EC2158">
      <w:pPr>
        <w:pStyle w:val="InsideAddress"/>
        <w:rPr>
          <w:b/>
          <w:szCs w:val="22"/>
        </w:rPr>
      </w:pPr>
      <w:r w:rsidRPr="003153BD">
        <w:rPr>
          <w:b/>
          <w:szCs w:val="22"/>
        </w:rPr>
        <w:t>Friday</w:t>
      </w:r>
      <w:r w:rsidR="009B1E43" w:rsidRPr="003153BD">
        <w:rPr>
          <w:b/>
          <w:szCs w:val="22"/>
        </w:rPr>
        <w:t xml:space="preserve"> 5</w:t>
      </w:r>
      <w:r w:rsidR="009B1E43" w:rsidRPr="003153BD">
        <w:rPr>
          <w:b/>
          <w:szCs w:val="22"/>
          <w:vertAlign w:val="superscript"/>
        </w:rPr>
        <w:t>th</w:t>
      </w:r>
      <w:r w:rsidR="009B1E43" w:rsidRPr="003153BD">
        <w:rPr>
          <w:b/>
          <w:szCs w:val="22"/>
        </w:rPr>
        <w:t xml:space="preserve"> September</w:t>
      </w:r>
    </w:p>
    <w:p w:rsidR="00B4611C" w:rsidRPr="003153BD" w:rsidRDefault="00C5511B">
      <w:pPr>
        <w:pStyle w:val="InsideAddress"/>
        <w:rPr>
          <w:szCs w:val="22"/>
        </w:rPr>
      </w:pPr>
      <w:r>
        <w:rPr>
          <w:szCs w:val="22"/>
        </w:rPr>
        <w:t>14</w:t>
      </w:r>
      <w:r w:rsidR="00761263" w:rsidRPr="003153BD">
        <w:rPr>
          <w:szCs w:val="22"/>
        </w:rPr>
        <w:t>.</w:t>
      </w:r>
      <w:r w:rsidR="00FB14B8" w:rsidRPr="003153BD">
        <w:rPr>
          <w:szCs w:val="22"/>
        </w:rPr>
        <w:t>0</w:t>
      </w:r>
      <w:r w:rsidR="00761263" w:rsidRPr="003153BD">
        <w:rPr>
          <w:szCs w:val="22"/>
        </w:rPr>
        <w:t>0-</w:t>
      </w:r>
      <w:r w:rsidR="00FB14B8" w:rsidRPr="003153BD">
        <w:rPr>
          <w:szCs w:val="22"/>
        </w:rPr>
        <w:t>17</w:t>
      </w:r>
      <w:r w:rsidR="00935FFD">
        <w:rPr>
          <w:szCs w:val="22"/>
        </w:rPr>
        <w:t>.3</w:t>
      </w:r>
      <w:r w:rsidR="009B1E43" w:rsidRPr="003153BD">
        <w:rPr>
          <w:szCs w:val="22"/>
        </w:rPr>
        <w:t>0</w:t>
      </w:r>
    </w:p>
    <w:p w:rsidR="00B4611C" w:rsidRPr="003153BD" w:rsidRDefault="00FD73A1" w:rsidP="003153BD">
      <w:pPr>
        <w:pStyle w:val="InsideAddress"/>
        <w:rPr>
          <w:b/>
          <w:szCs w:val="22"/>
        </w:rPr>
      </w:pPr>
      <w:r w:rsidRPr="003153BD">
        <w:rPr>
          <w:b/>
          <w:szCs w:val="22"/>
        </w:rPr>
        <w:t xml:space="preserve">Hamlyn </w:t>
      </w:r>
      <w:r w:rsidR="00761263" w:rsidRPr="003153BD">
        <w:rPr>
          <w:b/>
          <w:szCs w:val="22"/>
        </w:rPr>
        <w:t>Library</w:t>
      </w:r>
      <w:r w:rsidRPr="003153BD">
        <w:rPr>
          <w:b/>
          <w:szCs w:val="22"/>
        </w:rPr>
        <w:t>,</w:t>
      </w:r>
      <w:r w:rsidR="00761263" w:rsidRPr="003153BD">
        <w:rPr>
          <w:b/>
          <w:szCs w:val="22"/>
        </w:rPr>
        <w:t xml:space="preserve"> level 4 </w:t>
      </w:r>
      <w:r w:rsidRPr="003153BD">
        <w:rPr>
          <w:b/>
          <w:szCs w:val="22"/>
        </w:rPr>
        <w:t>Bessemer Building</w:t>
      </w:r>
    </w:p>
    <w:p w:rsidR="00B4611C" w:rsidRPr="003153BD" w:rsidRDefault="00761263">
      <w:pPr>
        <w:pStyle w:val="InsideAddress"/>
        <w:rPr>
          <w:szCs w:val="22"/>
        </w:rPr>
      </w:pPr>
      <w:r w:rsidRPr="003153BD">
        <w:rPr>
          <w:szCs w:val="22"/>
        </w:rPr>
        <w:t>South Kensington Campus</w:t>
      </w:r>
    </w:p>
    <w:tbl>
      <w:tblPr>
        <w:tblW w:w="9870" w:type="dxa"/>
        <w:tblInd w:w="130" w:type="dxa"/>
        <w:tblBorders>
          <w:top w:val="single" w:sz="4" w:space="0" w:color="auto"/>
        </w:tblBorders>
        <w:tblLook w:val="0000"/>
      </w:tblPr>
      <w:tblGrid>
        <w:gridCol w:w="9870"/>
      </w:tblGrid>
      <w:tr w:rsidR="00B4611C" w:rsidRPr="003153BD">
        <w:trPr>
          <w:trHeight w:val="100"/>
        </w:trPr>
        <w:tc>
          <w:tcPr>
            <w:tcW w:w="9870" w:type="dxa"/>
          </w:tcPr>
          <w:p w:rsidR="00B4611C" w:rsidRPr="003153BD" w:rsidRDefault="00B4611C"/>
        </w:tc>
      </w:tr>
    </w:tbl>
    <w:p w:rsidR="00761263" w:rsidRPr="00856BCC" w:rsidRDefault="00F36448">
      <w:pPr>
        <w:tabs>
          <w:tab w:val="left" w:pos="6237"/>
          <w:tab w:val="left" w:pos="7938"/>
        </w:tabs>
        <w:spacing w:after="120"/>
      </w:pPr>
      <w:bookmarkStart w:id="0" w:name="_GoBack"/>
      <w:bookmarkEnd w:id="0"/>
      <w:r w:rsidRPr="003153BD">
        <w:t>Luis Garcia-Peraza</w:t>
      </w:r>
      <w:r w:rsidR="00761263" w:rsidRPr="00856BCC">
        <w:tab/>
      </w:r>
      <w:r w:rsidR="00FB14B8" w:rsidRPr="00856BCC">
        <w:t>1</w:t>
      </w:r>
      <w:r w:rsidR="00FB14B8">
        <w:t>4</w:t>
      </w:r>
      <w:r w:rsidR="00FB14B8" w:rsidRPr="00856BCC">
        <w:t>.</w:t>
      </w:r>
      <w:r w:rsidR="00FB14B8">
        <w:t>0</w:t>
      </w:r>
      <w:r w:rsidR="00FB14B8" w:rsidRPr="00856BCC">
        <w:t>0-1</w:t>
      </w:r>
      <w:r w:rsidR="00FB14B8">
        <w:t>4</w:t>
      </w:r>
      <w:r w:rsidR="00FB14B8" w:rsidRPr="00856BCC">
        <w:t>.</w:t>
      </w:r>
      <w:r w:rsidR="00FB14B8">
        <w:t>3</w:t>
      </w:r>
      <w:r w:rsidR="00FB14B8" w:rsidRPr="00856BCC">
        <w:t>0</w:t>
      </w:r>
    </w:p>
    <w:p w:rsidR="00761263" w:rsidRPr="00856BCC" w:rsidRDefault="00FB14B8">
      <w:pPr>
        <w:tabs>
          <w:tab w:val="left" w:pos="6237"/>
          <w:tab w:val="left" w:pos="7938"/>
        </w:tabs>
        <w:spacing w:after="120"/>
      </w:pPr>
      <w:r>
        <w:t>Nafiseh Vahabi</w:t>
      </w:r>
      <w:r w:rsidR="00761263" w:rsidRPr="00856BCC">
        <w:tab/>
      </w:r>
      <w:r w:rsidRPr="00856BCC">
        <w:t>1</w:t>
      </w:r>
      <w:r>
        <w:t>4</w:t>
      </w:r>
      <w:r w:rsidRPr="00856BCC">
        <w:t>.30-1</w:t>
      </w:r>
      <w:r>
        <w:t>5</w:t>
      </w:r>
      <w:r w:rsidRPr="00856BCC">
        <w:t>.00</w:t>
      </w:r>
    </w:p>
    <w:p w:rsidR="00761263" w:rsidRPr="00856BCC" w:rsidRDefault="00FB14B8">
      <w:pPr>
        <w:tabs>
          <w:tab w:val="left" w:pos="6237"/>
          <w:tab w:val="left" w:pos="7938"/>
        </w:tabs>
        <w:spacing w:after="120"/>
      </w:pPr>
      <w:r>
        <w:t>Nikos Flitris</w:t>
      </w:r>
      <w:r w:rsidR="00761263" w:rsidRPr="00856BCC">
        <w:tab/>
      </w:r>
      <w:r>
        <w:t>15.00-15.30</w:t>
      </w:r>
    </w:p>
    <w:p w:rsidR="00761263" w:rsidRPr="00856BCC" w:rsidRDefault="00761263">
      <w:pPr>
        <w:tabs>
          <w:tab w:val="left" w:pos="6237"/>
          <w:tab w:val="left" w:pos="7938"/>
        </w:tabs>
        <w:spacing w:after="120"/>
        <w:rPr>
          <w:i/>
        </w:rPr>
      </w:pPr>
      <w:r w:rsidRPr="00856BCC">
        <w:rPr>
          <w:i/>
        </w:rPr>
        <w:t>Break</w:t>
      </w:r>
      <w:r w:rsidRPr="00856BCC">
        <w:rPr>
          <w:i/>
        </w:rPr>
        <w:tab/>
        <w:t>1</w:t>
      </w:r>
      <w:r w:rsidR="0043211C">
        <w:rPr>
          <w:i/>
        </w:rPr>
        <w:t>5</w:t>
      </w:r>
      <w:r w:rsidR="00FB14B8">
        <w:rPr>
          <w:i/>
        </w:rPr>
        <w:t>.3</w:t>
      </w:r>
      <w:r w:rsidRPr="00856BCC">
        <w:rPr>
          <w:i/>
        </w:rPr>
        <w:t>0-1</w:t>
      </w:r>
      <w:r w:rsidR="00FB14B8">
        <w:rPr>
          <w:i/>
        </w:rPr>
        <w:t>6.0</w:t>
      </w:r>
      <w:r w:rsidRPr="00856BCC">
        <w:rPr>
          <w:i/>
        </w:rPr>
        <w:t>0</w:t>
      </w:r>
    </w:p>
    <w:p w:rsidR="00761263" w:rsidRPr="00856BCC" w:rsidRDefault="00FB14B8">
      <w:pPr>
        <w:tabs>
          <w:tab w:val="left" w:pos="6237"/>
          <w:tab w:val="left" w:pos="7938"/>
        </w:tabs>
        <w:spacing w:after="120"/>
      </w:pPr>
      <w:r>
        <w:t>Ruoxi Yu</w:t>
      </w:r>
      <w:r>
        <w:tab/>
      </w:r>
      <w:r w:rsidRPr="00856BCC">
        <w:t>1</w:t>
      </w:r>
      <w:r>
        <w:t>6</w:t>
      </w:r>
      <w:r w:rsidRPr="00856BCC">
        <w:t>.</w:t>
      </w:r>
      <w:r>
        <w:t>0</w:t>
      </w:r>
      <w:r w:rsidRPr="00856BCC">
        <w:t>0-1</w:t>
      </w:r>
      <w:r>
        <w:t>6</w:t>
      </w:r>
      <w:r w:rsidRPr="00856BCC">
        <w:t>.</w:t>
      </w:r>
      <w:r>
        <w:t>3</w:t>
      </w:r>
      <w:r w:rsidRPr="00856BCC">
        <w:t>0</w:t>
      </w:r>
    </w:p>
    <w:p w:rsidR="00243C6A" w:rsidRPr="00856BCC" w:rsidRDefault="00243C6A" w:rsidP="00243C6A">
      <w:pPr>
        <w:tabs>
          <w:tab w:val="left" w:pos="6237"/>
          <w:tab w:val="left" w:pos="7938"/>
        </w:tabs>
        <w:spacing w:after="120"/>
      </w:pPr>
      <w:r w:rsidRPr="003153BD">
        <w:t>Fernando Avila</w:t>
      </w:r>
      <w:r>
        <w:tab/>
        <w:t>16.30-17.00</w:t>
      </w:r>
    </w:p>
    <w:p w:rsidR="00761263" w:rsidRDefault="00C5511B">
      <w:pPr>
        <w:tabs>
          <w:tab w:val="left" w:pos="6237"/>
          <w:tab w:val="left" w:pos="7938"/>
        </w:tabs>
        <w:spacing w:after="120"/>
      </w:pPr>
      <w:r w:rsidRPr="003153BD">
        <w:t>Yao-Ling Hung</w:t>
      </w:r>
      <w:r w:rsidR="00761263" w:rsidRPr="00856BCC">
        <w:tab/>
      </w:r>
      <w:r w:rsidR="00243C6A" w:rsidRPr="00856BCC">
        <w:t>1</w:t>
      </w:r>
      <w:r w:rsidR="00243C6A">
        <w:t>7</w:t>
      </w:r>
      <w:r w:rsidR="00243C6A" w:rsidRPr="00856BCC">
        <w:t>.</w:t>
      </w:r>
      <w:r w:rsidR="00243C6A">
        <w:t>0</w:t>
      </w:r>
      <w:r w:rsidR="00243C6A" w:rsidRPr="00856BCC">
        <w:t>0-1</w:t>
      </w:r>
      <w:r w:rsidR="00243C6A">
        <w:t>7</w:t>
      </w:r>
      <w:r w:rsidR="00243C6A" w:rsidRPr="00856BCC">
        <w:t>.</w:t>
      </w:r>
      <w:r w:rsidR="00243C6A">
        <w:t>3</w:t>
      </w:r>
      <w:r w:rsidR="00243C6A" w:rsidRPr="00856BCC">
        <w:t>0</w:t>
      </w:r>
    </w:p>
    <w:sectPr w:rsidR="00761263" w:rsidSect="00B4611C">
      <w:headerReference w:type="default" r:id="rId7"/>
      <w:footerReference w:type="default" r:id="rId8"/>
      <w:footerReference w:type="first" r:id="rId9"/>
      <w:pgSz w:w="11907" w:h="16840" w:code="9"/>
      <w:pgMar w:top="454" w:right="1418" w:bottom="1418" w:left="1418" w:header="680" w:footer="312" w:gutter="0"/>
      <w:pgNumType w:start="1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879" w:rsidRDefault="00A46879">
      <w:r>
        <w:separator/>
      </w:r>
    </w:p>
  </w:endnote>
  <w:endnote w:type="continuationSeparator" w:id="0">
    <w:p w:rsidR="00A46879" w:rsidRDefault="00A46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448" w:rsidRDefault="00F36448">
    <w:pPr>
      <w:pStyle w:val="Footer"/>
    </w:pPr>
    <w:r>
      <w:t>Imperial College of Science, Technology and Medicine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448" w:rsidRDefault="00F36448">
    <w:pPr>
      <w:pStyle w:val="Footer"/>
    </w:pPr>
    <w:r>
      <w:t>Imperial College of Science, Technology and Medicine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879" w:rsidRDefault="00A46879">
      <w:r>
        <w:separator/>
      </w:r>
    </w:p>
  </w:footnote>
  <w:footnote w:type="continuationSeparator" w:id="0">
    <w:p w:rsidR="00A46879" w:rsidRDefault="00A4687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448" w:rsidRDefault="00F36448">
    <w:pPr>
      <w:pStyle w:val="Header"/>
    </w:pPr>
    <w:r>
      <w:tab/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701"/>
  <w:doNotTrackMoves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927"/>
    <w:rsid w:val="000320DA"/>
    <w:rsid w:val="00094307"/>
    <w:rsid w:val="001076E4"/>
    <w:rsid w:val="00112D5D"/>
    <w:rsid w:val="00147447"/>
    <w:rsid w:val="00233B67"/>
    <w:rsid w:val="00243C6A"/>
    <w:rsid w:val="00263516"/>
    <w:rsid w:val="002C0547"/>
    <w:rsid w:val="002E2EE3"/>
    <w:rsid w:val="003153BD"/>
    <w:rsid w:val="0043211C"/>
    <w:rsid w:val="00463494"/>
    <w:rsid w:val="004D18F4"/>
    <w:rsid w:val="00564124"/>
    <w:rsid w:val="00643F51"/>
    <w:rsid w:val="006D35B4"/>
    <w:rsid w:val="00731812"/>
    <w:rsid w:val="00761263"/>
    <w:rsid w:val="00775D94"/>
    <w:rsid w:val="00850627"/>
    <w:rsid w:val="00856BCC"/>
    <w:rsid w:val="00935FFD"/>
    <w:rsid w:val="009B1E43"/>
    <w:rsid w:val="00A46879"/>
    <w:rsid w:val="00B4611C"/>
    <w:rsid w:val="00B91248"/>
    <w:rsid w:val="00C23927"/>
    <w:rsid w:val="00C5511B"/>
    <w:rsid w:val="00C941AC"/>
    <w:rsid w:val="00DA0A15"/>
    <w:rsid w:val="00EA190F"/>
    <w:rsid w:val="00EB6168"/>
    <w:rsid w:val="00EB6900"/>
    <w:rsid w:val="00EC2158"/>
    <w:rsid w:val="00F36448"/>
    <w:rsid w:val="00F5246B"/>
    <w:rsid w:val="00FB14B8"/>
    <w:rsid w:val="00FD73A1"/>
  </w:rsids>
  <m:mathPr>
    <m:mathFont m:val="SFBX1200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124"/>
    <w:pPr>
      <w:jc w:val="both"/>
    </w:pPr>
    <w:rPr>
      <w:rFonts w:ascii="Arial" w:eastAsia="MS Mincho" w:hAnsi="Arial"/>
      <w:kern w:val="18"/>
      <w:sz w:val="22"/>
      <w:lang w:eastAsia="en-US"/>
    </w:rPr>
  </w:style>
  <w:style w:type="paragraph" w:styleId="Heading1">
    <w:name w:val="heading 1"/>
    <w:basedOn w:val="Normal"/>
    <w:next w:val="Normal"/>
    <w:qFormat/>
    <w:rsid w:val="00564124"/>
    <w:pPr>
      <w:keepNext/>
      <w:tabs>
        <w:tab w:val="left" w:pos="6237"/>
        <w:tab w:val="left" w:pos="7938"/>
      </w:tabs>
      <w:spacing w:after="120"/>
      <w:outlineLvl w:val="0"/>
    </w:pPr>
    <w:rPr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Salutation">
    <w:name w:val="Salutation"/>
    <w:basedOn w:val="Normal"/>
    <w:next w:val="Normal"/>
    <w:rsid w:val="00564124"/>
    <w:pPr>
      <w:spacing w:before="240" w:after="240" w:line="240" w:lineRule="atLeast"/>
      <w:jc w:val="left"/>
    </w:pPr>
  </w:style>
  <w:style w:type="paragraph" w:styleId="BodyText">
    <w:name w:val="Body Text"/>
    <w:basedOn w:val="Normal"/>
    <w:rsid w:val="00564124"/>
    <w:pPr>
      <w:spacing w:after="240" w:line="240" w:lineRule="atLeast"/>
    </w:pPr>
  </w:style>
  <w:style w:type="paragraph" w:styleId="Closing">
    <w:name w:val="Closing"/>
    <w:basedOn w:val="Normal"/>
    <w:next w:val="Signature"/>
    <w:rsid w:val="00564124"/>
    <w:pPr>
      <w:keepNext/>
      <w:spacing w:after="120" w:line="240" w:lineRule="atLeast"/>
    </w:pPr>
  </w:style>
  <w:style w:type="paragraph" w:styleId="Signature">
    <w:name w:val="Signature"/>
    <w:basedOn w:val="Normal"/>
    <w:next w:val="Normal"/>
    <w:rsid w:val="00564124"/>
    <w:pPr>
      <w:keepNext/>
      <w:spacing w:before="880" w:line="240" w:lineRule="atLeast"/>
      <w:jc w:val="left"/>
    </w:pPr>
  </w:style>
  <w:style w:type="paragraph" w:styleId="Date">
    <w:name w:val="Date"/>
    <w:basedOn w:val="Normal"/>
    <w:next w:val="InsideAddressName"/>
    <w:rsid w:val="00564124"/>
    <w:pPr>
      <w:spacing w:after="220"/>
    </w:pPr>
  </w:style>
  <w:style w:type="paragraph" w:customStyle="1" w:styleId="InsideAddress">
    <w:name w:val="Inside Address"/>
    <w:basedOn w:val="Normal"/>
    <w:rsid w:val="00564124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rsid w:val="00564124"/>
    <w:pPr>
      <w:spacing w:before="220"/>
    </w:pPr>
  </w:style>
  <w:style w:type="paragraph" w:styleId="Header">
    <w:name w:val="header"/>
    <w:basedOn w:val="Normal"/>
    <w:rsid w:val="00564124"/>
    <w:pPr>
      <w:tabs>
        <w:tab w:val="center" w:pos="4320"/>
        <w:tab w:val="right" w:pos="8640"/>
      </w:tabs>
    </w:pPr>
    <w:rPr>
      <w:sz w:val="16"/>
    </w:rPr>
  </w:style>
  <w:style w:type="character" w:styleId="Hyperlink">
    <w:name w:val="Hyperlink"/>
    <w:basedOn w:val="DefaultParagraphFont"/>
    <w:rsid w:val="00564124"/>
    <w:rPr>
      <w:color w:val="0000FF"/>
      <w:u w:val="single"/>
    </w:rPr>
  </w:style>
  <w:style w:type="paragraph" w:styleId="Footer">
    <w:name w:val="footer"/>
    <w:basedOn w:val="Normal"/>
    <w:rsid w:val="00564124"/>
    <w:pPr>
      <w:tabs>
        <w:tab w:val="center" w:pos="4153"/>
        <w:tab w:val="right" w:pos="8306"/>
      </w:tabs>
    </w:pPr>
    <w:rPr>
      <w:sz w:val="16"/>
    </w:rPr>
  </w:style>
  <w:style w:type="paragraph" w:styleId="BalloonText">
    <w:name w:val="Balloon Text"/>
    <w:basedOn w:val="Normal"/>
    <w:semiHidden/>
    <w:rsid w:val="005641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64124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aupp\AppData\Local\Temp\Agenda%20for%20plain%20A4-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\Users\rraupp\AppData\Local\Temp\Agenda for plain A4-13.dot</Template>
  <TotalTime>3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 December 2002</vt:lpstr>
    </vt:vector>
  </TitlesOfParts>
  <Company>Imperial College</Company>
  <LinksUpToDate>false</LinksUpToDate>
  <CharactersWithSpaces>782</CharactersWithSpaces>
  <SharedDoc>false</SharedDoc>
  <HLinks>
    <vt:vector size="6" baseType="variant">
      <vt:variant>
        <vt:i4>2752526</vt:i4>
      </vt:variant>
      <vt:variant>
        <vt:i4>2048</vt:i4>
      </vt:variant>
      <vt:variant>
        <vt:i4>1025</vt:i4>
      </vt:variant>
      <vt:variant>
        <vt:i4>1</vt:i4>
      </vt:variant>
      <vt:variant>
        <vt:lpwstr>Imperial mono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December 2002</dc:title>
  <dc:creator>rraupp</dc:creator>
  <cp:lastModifiedBy>Nafiseh Emamy</cp:lastModifiedBy>
  <cp:revision>2</cp:revision>
  <cp:lastPrinted>2003-02-21T14:15:00Z</cp:lastPrinted>
  <dcterms:created xsi:type="dcterms:W3CDTF">2014-08-21T10:11:00Z</dcterms:created>
  <dcterms:modified xsi:type="dcterms:W3CDTF">2014-08-21T10:11:00Z</dcterms:modified>
</cp:coreProperties>
</file>